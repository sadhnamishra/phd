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2B" w:rsidRPr="0056035A" w:rsidRDefault="006D4B2B" w:rsidP="00F149D7">
      <w:pPr>
        <w:spacing w:line="360" w:lineRule="auto"/>
        <w:jc w:val="both"/>
        <w:rPr>
          <w:rFonts w:ascii="Times New Roman" w:hAnsi="Times New Roman"/>
        </w:rPr>
      </w:pPr>
    </w:p>
    <w:p w:rsidR="006D4B2B" w:rsidRPr="0048361A" w:rsidRDefault="006D4B2B" w:rsidP="0048361A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48361A">
        <w:rPr>
          <w:rFonts w:ascii="Times New Roman" w:hAnsi="Times New Roman"/>
          <w:b/>
          <w:sz w:val="32"/>
          <w:szCs w:val="32"/>
          <w:u w:val="single"/>
        </w:rPr>
        <w:t>OBJECTIVES OF THE STUDY</w:t>
      </w:r>
    </w:p>
    <w:p w:rsidR="006D4B2B" w:rsidRPr="0056035A" w:rsidRDefault="006D4B2B" w:rsidP="00F149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study about the competition analysis of Hero Motors</w:t>
      </w:r>
    </w:p>
    <w:p w:rsidR="006D4B2B" w:rsidRPr="0056035A" w:rsidRDefault="006D4B2B" w:rsidP="00F149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know the reasons for purchasing a particular product</w:t>
      </w:r>
    </w:p>
    <w:p w:rsidR="006D4B2B" w:rsidRPr="0056035A" w:rsidRDefault="006D4B2B" w:rsidP="00F149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identify the quality of the product compare to competitors</w:t>
      </w:r>
    </w:p>
    <w:p w:rsidR="006D4B2B" w:rsidRPr="0056035A" w:rsidRDefault="006D4B2B" w:rsidP="00F149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study the effectiveness of promotional policy compared to other products</w:t>
      </w: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035A">
        <w:rPr>
          <w:rFonts w:ascii="Times New Roman" w:hAnsi="Times New Roman"/>
          <w:sz w:val="28"/>
          <w:szCs w:val="28"/>
        </w:rPr>
        <w:t xml:space="preserve"> </w:t>
      </w: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6035A">
        <w:rPr>
          <w:rFonts w:ascii="Times New Roman" w:hAnsi="Times New Roman"/>
        </w:rPr>
        <w:tab/>
      </w:r>
      <w:r w:rsidRPr="0056035A">
        <w:rPr>
          <w:rFonts w:ascii="Times New Roman" w:hAnsi="Times New Roman"/>
        </w:rPr>
        <w:tab/>
      </w:r>
      <w:r w:rsidRPr="0056035A">
        <w:rPr>
          <w:rFonts w:ascii="Times New Roman" w:hAnsi="Times New Roman"/>
        </w:rPr>
        <w:tab/>
      </w:r>
      <w:r w:rsidRPr="0056035A">
        <w:rPr>
          <w:rFonts w:ascii="Times New Roman" w:hAnsi="Times New Roman"/>
        </w:rPr>
        <w:tab/>
      </w: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6D4B2B" w:rsidRPr="0048361A" w:rsidRDefault="006D4B2B" w:rsidP="0048361A">
      <w:pPr>
        <w:pStyle w:val="ListParagraph"/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48361A">
        <w:rPr>
          <w:rFonts w:ascii="Times New Roman" w:hAnsi="Times New Roman"/>
          <w:b/>
          <w:sz w:val="32"/>
          <w:szCs w:val="32"/>
          <w:u w:val="single"/>
        </w:rPr>
        <w:t>QUESTIONNAIRE</w:t>
      </w:r>
    </w:p>
    <w:p w:rsidR="006D4B2B" w:rsidRPr="0056035A" w:rsidRDefault="006D4B2B" w:rsidP="00F149D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Pr="0056035A" w:rsidRDefault="006D4B2B" w:rsidP="00F149D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6035A">
        <w:rPr>
          <w:rFonts w:ascii="Times New Roman" w:hAnsi="Times New Roman"/>
          <w:sz w:val="28"/>
          <w:szCs w:val="28"/>
        </w:rPr>
        <w:t>Name</w:t>
      </w:r>
    </w:p>
    <w:p w:rsidR="006D4B2B" w:rsidRDefault="006D4B2B" w:rsidP="00F149D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6035A">
        <w:rPr>
          <w:rFonts w:ascii="Times New Roman" w:hAnsi="Times New Roman"/>
          <w:sz w:val="28"/>
          <w:szCs w:val="28"/>
        </w:rPr>
        <w:t xml:space="preserve">Gender </w:t>
      </w:r>
    </w:p>
    <w:p w:rsidR="006D4B2B" w:rsidRPr="0056035A" w:rsidRDefault="006D4B2B" w:rsidP="00F149D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Male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Female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</w:p>
    <w:p w:rsidR="006D4B2B" w:rsidRDefault="006D4B2B" w:rsidP="00F149D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Age Group</w:t>
      </w:r>
    </w:p>
    <w:p w:rsidR="006D4B2B" w:rsidRPr="0056035A" w:rsidRDefault="006D4B2B" w:rsidP="00F149D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 25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25 – 40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40 – 60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Above 60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</w:p>
    <w:p w:rsidR="006D4B2B" w:rsidRPr="0056035A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035A">
        <w:rPr>
          <w:rFonts w:ascii="Times New Roman" w:hAnsi="Times New Roman"/>
          <w:sz w:val="28"/>
          <w:szCs w:val="28"/>
        </w:rPr>
        <w:t xml:space="preserve">1.   </w:t>
      </w:r>
      <w:r>
        <w:rPr>
          <w:rFonts w:ascii="Times New Roman" w:hAnsi="Times New Roman"/>
          <w:sz w:val="28"/>
          <w:szCs w:val="28"/>
        </w:rPr>
        <w:t>How will you rate the Competition of Hero Motocorp?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Very High Competition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High Competition   </w:t>
      </w:r>
      <w:r>
        <w:rPr>
          <w:rFonts w:ascii="Webdings" w:hAnsi="Webdings"/>
          <w:sz w:val="28"/>
          <w:szCs w:val="28"/>
        </w:rPr>
        <w:t>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Average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>No Competition</w:t>
      </w:r>
    </w:p>
    <w:p w:rsidR="006D4B2B" w:rsidRDefault="006D4B2B" w:rsidP="00F149D7">
      <w:pPr>
        <w:spacing w:line="360" w:lineRule="auto"/>
        <w:jc w:val="both"/>
        <w:rPr>
          <w:rFonts w:ascii="Webdings" w:hAnsi="Webding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Which are the major Competitors of the company? </w:t>
      </w:r>
    </w:p>
    <w:p w:rsidR="006D4B2B" w:rsidRPr="00A96E23" w:rsidRDefault="006D4B2B" w:rsidP="00F149D7">
      <w:pPr>
        <w:spacing w:line="360" w:lineRule="auto"/>
        <w:jc w:val="both"/>
        <w:rPr>
          <w:rFonts w:ascii="Webdings" w:hAnsi="Webdings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 w:rsidRPr="009B6D12">
        <w:rPr>
          <w:rFonts w:ascii="Times New Roman" w:hAnsi="Times New Roman"/>
          <w:sz w:val="28"/>
          <w:szCs w:val="28"/>
        </w:rPr>
        <w:t>Honda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Bajaj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Yamaha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Suzuki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TVS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Do you think that the competition of the company will reduce the sales?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Yes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No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Sometimes 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Do agree that the company has a good brand image in the market when compared to its competitors?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Strongly agree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 w:rsidRPr="009B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Agree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>Neutral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Disagree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Strongly disagree</w:t>
      </w:r>
      <w:r w:rsidRPr="0056035A">
        <w:rPr>
          <w:rFonts w:ascii="Times New Roman" w:hAnsi="Times New Roman"/>
          <w:sz w:val="28"/>
          <w:szCs w:val="28"/>
        </w:rPr>
        <w:t xml:space="preserve"> 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How will you rate the overall performance of the company to its competitors?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Excellent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Good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Poor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Which of the below factors will be considered before purchasing a product?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Price </w:t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Brand Image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Quality</w:t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After sales Service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Resale value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Which factor will be considered while purchasing a vehicle?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Model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Technical Specifications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Service Availability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Booking Time  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Fuel Economy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Are you satisfied with the model available with Hero Motocorp?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satisfied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Satisfied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Neutral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Dissatisfied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Dissatisfied 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How will you compare the price of the company with its competitors?</w:t>
      </w:r>
    </w:p>
    <w:p w:rsidR="006D4B2B" w:rsidRDefault="006D4B2B" w:rsidP="008201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Excellent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Are you satisfied with the offers provided by the company?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satisfied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Satisfied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Neutral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Dissatisfied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Dissatisfied </w:t>
      </w:r>
    </w:p>
    <w:p w:rsidR="006D4B2B" w:rsidRDefault="006D4B2B" w:rsidP="008201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How will you rate the availability of colours when compared to its competitors? </w:t>
      </w:r>
    </w:p>
    <w:p w:rsidR="006D4B2B" w:rsidRDefault="006D4B2B" w:rsidP="008201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Excellent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Are you satisfied with the services offered by the company?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satisfied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Satisfied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Neutral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Dissatisfied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Highly Dissatisfied 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How will you rate the showroom experience when compared to its competitors?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Excellent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Do you think that increase in competition will help to introduce new products to the market?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Yes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No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Sometimes 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How will you rate the after sales service of the company?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Excellent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How will you rate the promotional measures of Hero Motocorp?</w:t>
      </w:r>
    </w:p>
    <w:p w:rsidR="006D4B2B" w:rsidRDefault="006D4B2B" w:rsidP="008B78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Excellent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3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Webdings" w:hAnsi="Webdings"/>
          <w:sz w:val="28"/>
          <w:szCs w:val="28"/>
        </w:rPr>
        <w:tab/>
      </w:r>
      <w:r w:rsidRPr="0056035A">
        <w:rPr>
          <w:rFonts w:ascii="Times New Roman" w:hAnsi="Times New Roman"/>
          <w:sz w:val="28"/>
          <w:szCs w:val="28"/>
        </w:rPr>
        <w:t>Bad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Which medium of advertisement will help in increasing sales?</w:t>
      </w: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>Visual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Webdings" w:hAnsi="Webdings"/>
          <w:sz w:val="28"/>
          <w:szCs w:val="28"/>
        </w:rPr>
        <w:t></w:t>
      </w:r>
      <w:r>
        <w:rPr>
          <w:rFonts w:ascii="Webdings" w:hAnsi="Webdings"/>
          <w:sz w:val="28"/>
          <w:szCs w:val="28"/>
        </w:rPr>
        <w:t></w:t>
      </w:r>
      <w:r>
        <w:rPr>
          <w:rFonts w:ascii="Times New Roman" w:hAnsi="Times New Roman"/>
          <w:sz w:val="28"/>
          <w:szCs w:val="28"/>
        </w:rPr>
        <w:t xml:space="preserve">Audio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Print media    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Special Campaigns </w:t>
      </w:r>
    </w:p>
    <w:p w:rsidR="006D4B2B" w:rsidRDefault="006D4B2B" w:rsidP="008B78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Are you aware of various promotional programs offered by the company?</w:t>
      </w:r>
    </w:p>
    <w:p w:rsidR="006D4B2B" w:rsidRDefault="006D4B2B" w:rsidP="008B78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 xml:space="preserve">Yes    </w:t>
      </w:r>
      <w:r>
        <w:rPr>
          <w:rFonts w:ascii="Webdings" w:hAnsi="Webdings"/>
          <w:sz w:val="28"/>
          <w:szCs w:val="28"/>
        </w:rPr>
        <w:t></w:t>
      </w:r>
      <w:r>
        <w:rPr>
          <w:rFonts w:ascii="Times New Roman" w:hAnsi="Times New Roman"/>
          <w:sz w:val="28"/>
          <w:szCs w:val="28"/>
        </w:rPr>
        <w:t>No</w:t>
      </w:r>
    </w:p>
    <w:p w:rsidR="006D4B2B" w:rsidRDefault="006D4B2B" w:rsidP="008B78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Pr="00155A43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Default="006D4B2B" w:rsidP="00F149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4B2B" w:rsidRPr="0056035A" w:rsidRDefault="006D4B2B" w:rsidP="00F149D7">
      <w:pPr>
        <w:spacing w:line="360" w:lineRule="auto"/>
        <w:jc w:val="both"/>
        <w:rPr>
          <w:rFonts w:ascii="Webdings" w:hAnsi="Webdings"/>
          <w:sz w:val="28"/>
          <w:szCs w:val="28"/>
        </w:rPr>
      </w:pPr>
    </w:p>
    <w:sectPr w:rsidR="006D4B2B" w:rsidRPr="0056035A" w:rsidSect="007B62E5">
      <w:pgSz w:w="11907" w:h="16839" w:code="9"/>
      <w:pgMar w:top="1440" w:right="1440" w:bottom="1440" w:left="144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83011"/>
    <w:multiLevelType w:val="hybridMultilevel"/>
    <w:tmpl w:val="580EA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62E5"/>
    <w:rsid w:val="00007E9E"/>
    <w:rsid w:val="000D160D"/>
    <w:rsid w:val="00155A43"/>
    <w:rsid w:val="001D0943"/>
    <w:rsid w:val="001D1DE9"/>
    <w:rsid w:val="00453795"/>
    <w:rsid w:val="0048361A"/>
    <w:rsid w:val="004972BC"/>
    <w:rsid w:val="004A3ABC"/>
    <w:rsid w:val="0056035A"/>
    <w:rsid w:val="005A46B8"/>
    <w:rsid w:val="005E3EC7"/>
    <w:rsid w:val="006D4B2B"/>
    <w:rsid w:val="007523F1"/>
    <w:rsid w:val="007B62E5"/>
    <w:rsid w:val="007B73EE"/>
    <w:rsid w:val="00820111"/>
    <w:rsid w:val="008B7833"/>
    <w:rsid w:val="008E4AFB"/>
    <w:rsid w:val="00955043"/>
    <w:rsid w:val="009B6D12"/>
    <w:rsid w:val="00A113A6"/>
    <w:rsid w:val="00A15287"/>
    <w:rsid w:val="00A26529"/>
    <w:rsid w:val="00A96E23"/>
    <w:rsid w:val="00AE062D"/>
    <w:rsid w:val="00C952C4"/>
    <w:rsid w:val="00D523DE"/>
    <w:rsid w:val="00EA291A"/>
    <w:rsid w:val="00F149D7"/>
    <w:rsid w:val="00F708DB"/>
    <w:rsid w:val="00FC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C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rsid w:val="007B62E5"/>
    <w:rPr>
      <w:rFonts w:cs="Times New Roman"/>
    </w:rPr>
  </w:style>
  <w:style w:type="paragraph" w:styleId="ListParagraph">
    <w:name w:val="List Paragraph"/>
    <w:basedOn w:val="Normal"/>
    <w:uiPriority w:val="99"/>
    <w:qFormat/>
    <w:rsid w:val="007B6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405</Words>
  <Characters>2314</Characters>
  <Application>Microsoft Office Outlook</Application>
  <DocSecurity>0</DocSecurity>
  <Lines>0</Lines>
  <Paragraphs>0</Paragraphs>
  <ScaleCrop>false</ScaleCrop>
  <Company>e-biz IT Solutions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 OF THE STUDY</dc:title>
  <dc:subject/>
  <dc:creator>Sijo Samuel</dc:creator>
  <cp:keywords/>
  <dc:description/>
  <cp:lastModifiedBy>Sanjeev Mishra</cp:lastModifiedBy>
  <cp:revision>2</cp:revision>
  <dcterms:created xsi:type="dcterms:W3CDTF">2014-08-05T11:08:00Z</dcterms:created>
  <dcterms:modified xsi:type="dcterms:W3CDTF">2014-08-05T11:08:00Z</dcterms:modified>
</cp:coreProperties>
</file>